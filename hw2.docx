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4D27EC" w14:textId="77777777" w:rsidR="00556512" w:rsidRPr="00410A50" w:rsidRDefault="00310449">
      <w:pPr>
        <w:pStyle w:val="af9"/>
      </w:pPr>
      <w:r w:rsidRPr="00410A50">
        <w:t xml:space="preserve">Надия </w:t>
      </w:r>
    </w:p>
    <w:p w14:paraId="0601486D" w14:textId="77777777" w:rsidR="00310449" w:rsidRPr="00410A50" w:rsidRDefault="00310449">
      <w:pPr>
        <w:pStyle w:val="af9"/>
      </w:pPr>
      <w:r w:rsidRPr="00410A50">
        <w:t>Гайдарбекова</w:t>
      </w:r>
    </w:p>
    <w:p w14:paraId="7A444035" w14:textId="77777777" w:rsidR="00556512" w:rsidRPr="00410A50" w:rsidRDefault="00310449">
      <w:pPr>
        <w:pStyle w:val="af4"/>
      </w:pPr>
      <w:r w:rsidRPr="00410A50">
        <w:t xml:space="preserve">Некрасова 3 </w:t>
      </w:r>
      <w:hyperlink r:id="rId7" w:history="1">
        <w:r w:rsidRPr="00410A50">
          <w:rPr>
            <w:rStyle w:val="afa"/>
          </w:rPr>
          <w:t>|nshgaydarbekova@edu.hse.ru</w:t>
        </w:r>
      </w:hyperlink>
      <w:r w:rsidRPr="00410A50">
        <w:t xml:space="preserve"> |89896706200</w:t>
      </w:r>
    </w:p>
    <w:p w14:paraId="27601D74" w14:textId="711476F6" w:rsidR="00556512" w:rsidRPr="00410A50" w:rsidRDefault="00A4167E" w:rsidP="006E22DA">
      <w:pPr>
        <w:pStyle w:val="1"/>
      </w:pPr>
      <w:r w:rsidRPr="00410A50">
        <w:t>Профессиональные навыки</w:t>
      </w:r>
    </w:p>
    <w:p w14:paraId="3D2E75ED" w14:textId="4F889260" w:rsidR="00A4167E" w:rsidRPr="00410A50" w:rsidRDefault="00A4167E" w:rsidP="00A4167E">
      <w:pPr>
        <w:pStyle w:val="2"/>
      </w:pPr>
      <w:r w:rsidRPr="00410A50">
        <w:t>Базовые навыки:</w:t>
      </w:r>
    </w:p>
    <w:p w14:paraId="2122CFBF" w14:textId="5D5D3025" w:rsidR="00A4167E" w:rsidRPr="00410A50" w:rsidRDefault="00A4167E" w:rsidP="00A4167E">
      <w:pPr>
        <w:pStyle w:val="af8"/>
        <w:numPr>
          <w:ilvl w:val="0"/>
          <w:numId w:val="11"/>
        </w:numPr>
      </w:pPr>
      <w:r w:rsidRPr="00410A50">
        <w:t>Работа с ПК</w:t>
      </w:r>
    </w:p>
    <w:p w14:paraId="63C50959" w14:textId="3BF01936" w:rsidR="00A4167E" w:rsidRPr="00410A50" w:rsidRDefault="00A4167E" w:rsidP="00A4167E">
      <w:pPr>
        <w:pStyle w:val="af8"/>
        <w:numPr>
          <w:ilvl w:val="0"/>
          <w:numId w:val="11"/>
        </w:numPr>
      </w:pPr>
      <w:r w:rsidRPr="00410A50">
        <w:t>Умение анализировать документы</w:t>
      </w:r>
    </w:p>
    <w:p w14:paraId="16545290" w14:textId="7B670208" w:rsidR="00A4167E" w:rsidRPr="00410A50" w:rsidRDefault="00A4167E" w:rsidP="00A4167E">
      <w:pPr>
        <w:pStyle w:val="af8"/>
        <w:numPr>
          <w:ilvl w:val="0"/>
          <w:numId w:val="11"/>
        </w:numPr>
      </w:pPr>
      <w:r w:rsidRPr="00410A50">
        <w:t>Планирование работы и организации процесса труда</w:t>
      </w:r>
    </w:p>
    <w:p w14:paraId="784C81C2" w14:textId="64E88949" w:rsidR="006534AC" w:rsidRPr="00410A50" w:rsidRDefault="006534AC" w:rsidP="006E22DA">
      <w:pPr>
        <w:pStyle w:val="2"/>
      </w:pPr>
      <w:r w:rsidRPr="00410A50">
        <w:t>Лингвистические навыки:</w:t>
      </w:r>
    </w:p>
    <w:p w14:paraId="716FFCE3" w14:textId="3322D777" w:rsidR="006534AC" w:rsidRPr="00410A50" w:rsidRDefault="006534AC" w:rsidP="006534AC">
      <w:pPr>
        <w:pStyle w:val="af8"/>
        <w:numPr>
          <w:ilvl w:val="0"/>
          <w:numId w:val="12"/>
        </w:numPr>
      </w:pPr>
      <w:r w:rsidRPr="00410A50">
        <w:t>Прикладная лингвистика</w:t>
      </w:r>
    </w:p>
    <w:p w14:paraId="51385DF4" w14:textId="44C752BB" w:rsidR="00AD0628" w:rsidRPr="00410A50" w:rsidRDefault="006534AC" w:rsidP="00AD0628">
      <w:pPr>
        <w:pStyle w:val="af8"/>
        <w:numPr>
          <w:ilvl w:val="0"/>
          <w:numId w:val="12"/>
        </w:numPr>
      </w:pPr>
      <w:r w:rsidRPr="00410A50">
        <w:t>Компьютерная лингвистика</w:t>
      </w:r>
    </w:p>
    <w:p w14:paraId="52FA350A" w14:textId="7A523794" w:rsidR="001F4D7B" w:rsidRPr="00410A50" w:rsidRDefault="00183F0E" w:rsidP="001F4D7B">
      <w:pPr>
        <w:pStyle w:val="1"/>
        <w:tabs>
          <w:tab w:val="left" w:pos="2374"/>
        </w:tabs>
      </w:pPr>
      <w:sdt>
        <w:sdtPr>
          <w:id w:val="-1150367223"/>
          <w:placeholder>
            <w:docPart w:val="C8F9B7CB76972D4B9296D4A3533F4378"/>
          </w:placeholder>
          <w:temporary/>
          <w:showingPlcHdr/>
          <w15:appearance w15:val="hidden"/>
        </w:sdtPr>
        <w:sdtEndPr/>
        <w:sdtContent>
          <w:r w:rsidR="00472BDB" w:rsidRPr="00410A50">
            <w:t>Образование</w:t>
          </w:r>
        </w:sdtContent>
      </w:sdt>
      <w:r w:rsidR="001F4D7B" w:rsidRPr="00410A50">
        <w:tab/>
      </w:r>
    </w:p>
    <w:p w14:paraId="2270A57A" w14:textId="77777777" w:rsidR="001F4D7B" w:rsidRPr="00410A50" w:rsidRDefault="001F4D7B" w:rsidP="001F4D7B">
      <w:pPr>
        <w:sectPr w:rsidR="001F4D7B" w:rsidRPr="00410A50">
          <w:headerReference w:type="default" r:id="rId8"/>
          <w:footerReference w:type="default" r:id="rId9"/>
          <w:headerReference w:type="first" r:id="rId10"/>
          <w:pgSz w:w="11907" w:h="16839" w:code="9"/>
          <w:pgMar w:top="1152" w:right="1123" w:bottom="1195" w:left="1123" w:header="432" w:footer="720" w:gutter="0"/>
          <w:cols w:space="720"/>
          <w:titlePg/>
          <w:docGrid w:linePitch="360"/>
        </w:sectPr>
      </w:pPr>
    </w:p>
    <w:p w14:paraId="5FD65972" w14:textId="77777777" w:rsidR="00410A50" w:rsidRDefault="001F4D7B" w:rsidP="00281654">
      <w:pPr>
        <w:pStyle w:val="3"/>
      </w:pPr>
      <w:r w:rsidRPr="00410A50">
        <w:lastRenderedPageBreak/>
        <w:t>Образовательное</w:t>
      </w:r>
    </w:p>
    <w:p w14:paraId="13CE8DE5" w14:textId="4B67D1C5" w:rsidR="001F4D7B" w:rsidRPr="00410A50" w:rsidRDefault="00410A50" w:rsidP="00281654">
      <w:pPr>
        <w:pStyle w:val="3"/>
      </w:pPr>
      <w:r>
        <w:t>у</w:t>
      </w:r>
      <w:r w:rsidRPr="00410A50">
        <w:t>чреждение</w:t>
      </w:r>
      <w:r w:rsidR="001F4D7B" w:rsidRPr="00410A50">
        <w:t xml:space="preserve">                        </w:t>
      </w:r>
    </w:p>
    <w:p w14:paraId="03AFFB8E" w14:textId="77777777" w:rsidR="001F4D7B" w:rsidRPr="00410A50" w:rsidRDefault="001F4D7B" w:rsidP="001F4D7B"/>
    <w:p w14:paraId="7E358017" w14:textId="5F08DA27" w:rsidR="001F4D7B" w:rsidRPr="00410A50" w:rsidRDefault="001F4D7B" w:rsidP="001F4D7B">
      <w:r w:rsidRPr="00410A50">
        <w:t xml:space="preserve">НОУ </w:t>
      </w:r>
      <w:r w:rsidR="00C56DA6" w:rsidRPr="00410A50">
        <w:t>«</w:t>
      </w:r>
      <w:r w:rsidRPr="00410A50">
        <w:t>ГУЛЛИВЕР</w:t>
      </w:r>
      <w:r w:rsidR="00C56DA6" w:rsidRPr="00410A50">
        <w:t>»</w:t>
      </w:r>
    </w:p>
    <w:p w14:paraId="61170D4D" w14:textId="77777777" w:rsidR="001F4D7B" w:rsidRPr="00410A50" w:rsidRDefault="001F4D7B" w:rsidP="001F4D7B"/>
    <w:p w14:paraId="454824E1" w14:textId="294C9B71" w:rsidR="001F4D7B" w:rsidRPr="00410A50" w:rsidRDefault="00C56DA6" w:rsidP="001F4D7B">
      <w:r w:rsidRPr="00410A50">
        <w:t>ГБОУ «</w:t>
      </w:r>
      <w:proofErr w:type="spellStart"/>
      <w:r w:rsidR="00F55848">
        <w:t>РМЛи</w:t>
      </w:r>
      <w:r w:rsidR="001F4D7B" w:rsidRPr="00410A50">
        <w:t>ДОД</w:t>
      </w:r>
      <w:proofErr w:type="spellEnd"/>
      <w:r w:rsidRPr="00410A50">
        <w:t>»</w:t>
      </w:r>
    </w:p>
    <w:p w14:paraId="5CEF1CAB" w14:textId="77777777" w:rsidR="001F4D7B" w:rsidRPr="00410A50" w:rsidRDefault="001F4D7B" w:rsidP="001F4D7B"/>
    <w:p w14:paraId="1736073F" w14:textId="7C0D6E41" w:rsidR="00281654" w:rsidRPr="00410A50" w:rsidRDefault="00C56DA6" w:rsidP="001F4D7B">
      <w:r w:rsidRPr="00410A50">
        <w:t xml:space="preserve">НИУ </w:t>
      </w:r>
      <w:r w:rsidR="001F4D7B" w:rsidRPr="00410A50">
        <w:t>ВШЭ</w:t>
      </w:r>
    </w:p>
    <w:p w14:paraId="0EC0B669" w14:textId="51D3C79D" w:rsidR="00281654" w:rsidRPr="00410A50" w:rsidRDefault="00281654" w:rsidP="00281654">
      <w:pPr>
        <w:pStyle w:val="3"/>
      </w:pPr>
      <w:r w:rsidRPr="00410A50">
        <w:lastRenderedPageBreak/>
        <w:t>Период обучения</w:t>
      </w:r>
    </w:p>
    <w:p w14:paraId="1222884E" w14:textId="77777777" w:rsidR="00281654" w:rsidRPr="00410A50" w:rsidRDefault="00281654" w:rsidP="001F4D7B"/>
    <w:p w14:paraId="4CAA0B7B" w14:textId="77777777" w:rsidR="00281654" w:rsidRPr="00410A50" w:rsidRDefault="00281654" w:rsidP="001F4D7B"/>
    <w:p w14:paraId="449DC37A" w14:textId="75A0E6E8" w:rsidR="00281654" w:rsidRPr="00410A50" w:rsidRDefault="00281654" w:rsidP="001F4D7B">
      <w:r w:rsidRPr="00410A50">
        <w:t>2005-2011</w:t>
      </w:r>
    </w:p>
    <w:p w14:paraId="291DC1CF" w14:textId="77777777" w:rsidR="00281654" w:rsidRPr="00410A50" w:rsidRDefault="00281654" w:rsidP="001F4D7B"/>
    <w:p w14:paraId="38C741C6" w14:textId="79679E9D" w:rsidR="00281654" w:rsidRPr="00410A50" w:rsidRDefault="00281654" w:rsidP="001F4D7B">
      <w:r w:rsidRPr="00410A50">
        <w:t>2011-2017</w:t>
      </w:r>
    </w:p>
    <w:p w14:paraId="4F332D8F" w14:textId="77777777" w:rsidR="00281654" w:rsidRPr="00410A50" w:rsidRDefault="00281654" w:rsidP="001F4D7B"/>
    <w:p w14:paraId="173CDACF" w14:textId="0166112A" w:rsidR="00281654" w:rsidRPr="00410A50" w:rsidRDefault="00EF6547" w:rsidP="001F4D7B">
      <w:pPr>
        <w:sectPr w:rsidR="00281654" w:rsidRPr="00410A50" w:rsidSect="00EF6547">
          <w:type w:val="continuous"/>
          <w:pgSz w:w="11907" w:h="16839" w:code="9"/>
          <w:pgMar w:top="1152" w:right="1123" w:bottom="1195" w:left="1123" w:header="432" w:footer="720" w:gutter="0"/>
          <w:cols w:num="2" w:space="57"/>
          <w:titlePg/>
          <w:docGrid w:linePitch="360"/>
        </w:sectPr>
      </w:pPr>
      <w:r w:rsidRPr="00410A50">
        <w:t>2017-2021</w:t>
      </w:r>
    </w:p>
    <w:p w14:paraId="6A0555C9" w14:textId="7C48B899" w:rsidR="00EF6547" w:rsidRPr="00410A50" w:rsidRDefault="00EF6547" w:rsidP="006E22DA">
      <w:pPr>
        <w:pStyle w:val="1"/>
      </w:pPr>
      <w:r w:rsidRPr="00410A50">
        <w:lastRenderedPageBreak/>
        <w:t>Владение иностранными языками</w:t>
      </w:r>
    </w:p>
    <w:p w14:paraId="26E48EE8" w14:textId="77777777" w:rsidR="00EF6547" w:rsidRPr="00410A50" w:rsidRDefault="00EF6547">
      <w:pPr>
        <w:sectPr w:rsidR="00EF6547" w:rsidRPr="00410A50" w:rsidSect="006534AC">
          <w:type w:val="continuous"/>
          <w:pgSz w:w="11907" w:h="16839" w:code="9"/>
          <w:pgMar w:top="1152" w:right="1123" w:bottom="1195" w:left="1123" w:header="432" w:footer="720" w:gutter="0"/>
          <w:cols w:space="720"/>
          <w:titlePg/>
          <w:docGrid w:linePitch="360"/>
        </w:sectPr>
      </w:pPr>
    </w:p>
    <w:p w14:paraId="55AEC25B" w14:textId="7A1C332F" w:rsidR="00556512" w:rsidRPr="00410A50" w:rsidRDefault="00EF6547" w:rsidP="00EF6547">
      <w:pPr>
        <w:pStyle w:val="3"/>
      </w:pPr>
      <w:r w:rsidRPr="00410A50">
        <w:lastRenderedPageBreak/>
        <w:t xml:space="preserve">Иностранный язык </w:t>
      </w:r>
    </w:p>
    <w:p w14:paraId="767641CC" w14:textId="22D8827F" w:rsidR="00EF6547" w:rsidRPr="00410A50" w:rsidRDefault="00EF6547">
      <w:r w:rsidRPr="00410A50">
        <w:t>Английский язык</w:t>
      </w:r>
    </w:p>
    <w:p w14:paraId="70951877" w14:textId="5EF207DC" w:rsidR="00EF6547" w:rsidRPr="00410A50" w:rsidRDefault="00EF6547">
      <w:r w:rsidRPr="00410A50">
        <w:t>Французский язык</w:t>
      </w:r>
    </w:p>
    <w:p w14:paraId="6712FFF3" w14:textId="3CF8EBA6" w:rsidR="00EF6547" w:rsidRPr="00410A50" w:rsidRDefault="00EF6547" w:rsidP="00EF6547">
      <w:pPr>
        <w:pStyle w:val="3"/>
      </w:pPr>
      <w:r w:rsidRPr="00410A50">
        <w:lastRenderedPageBreak/>
        <w:t xml:space="preserve">Уровень владения </w:t>
      </w:r>
    </w:p>
    <w:p w14:paraId="0624630F" w14:textId="0B1EB472" w:rsidR="00EF6547" w:rsidRPr="00410A50" w:rsidRDefault="00EF6547">
      <w:r w:rsidRPr="00410A50">
        <w:t>B2</w:t>
      </w:r>
    </w:p>
    <w:p w14:paraId="347517CC" w14:textId="33FD29E5" w:rsidR="00EF6547" w:rsidRPr="00410A50" w:rsidRDefault="00EF6547">
      <w:r w:rsidRPr="00410A50">
        <w:t>A2</w:t>
      </w:r>
    </w:p>
    <w:p w14:paraId="42E7F448" w14:textId="77777777" w:rsidR="00EF6547" w:rsidRPr="00410A50" w:rsidRDefault="00EF6547">
      <w:pPr>
        <w:pStyle w:val="1"/>
        <w:sectPr w:rsidR="00EF6547" w:rsidRPr="00410A50" w:rsidSect="00EF6547">
          <w:type w:val="continuous"/>
          <w:pgSz w:w="11907" w:h="16839" w:code="9"/>
          <w:pgMar w:top="1152" w:right="1123" w:bottom="1195" w:left="1123" w:header="432" w:footer="720" w:gutter="0"/>
          <w:cols w:num="2" w:space="720"/>
          <w:titlePg/>
          <w:docGrid w:linePitch="360"/>
        </w:sectPr>
      </w:pPr>
    </w:p>
    <w:p w14:paraId="6B0B6E35" w14:textId="06DCA73A" w:rsidR="00556512" w:rsidRPr="00410A50" w:rsidRDefault="00C56DA6" w:rsidP="006E22DA">
      <w:pPr>
        <w:pStyle w:val="1"/>
      </w:pPr>
      <w:r w:rsidRPr="00410A50">
        <w:lastRenderedPageBreak/>
        <w:t>Личные качества и увлечения</w:t>
      </w:r>
    </w:p>
    <w:p w14:paraId="308FDF5D" w14:textId="58B723E4" w:rsidR="00556512" w:rsidRPr="00410A50" w:rsidRDefault="006E22DA" w:rsidP="00410A50">
      <w:pPr>
        <w:pStyle w:val="3"/>
      </w:pPr>
      <w:r w:rsidRPr="00410A50">
        <w:t>Личные качества:</w:t>
      </w:r>
    </w:p>
    <w:p w14:paraId="7D704FED" w14:textId="56B987B4" w:rsidR="006E22DA" w:rsidRPr="00410A50" w:rsidRDefault="006E22DA" w:rsidP="006E22DA">
      <w:pPr>
        <w:pStyle w:val="af8"/>
        <w:numPr>
          <w:ilvl w:val="0"/>
          <w:numId w:val="14"/>
        </w:numPr>
      </w:pPr>
      <w:r w:rsidRPr="00410A50">
        <w:t xml:space="preserve">Исполнительность </w:t>
      </w:r>
    </w:p>
    <w:p w14:paraId="394993D8" w14:textId="2E7CA958" w:rsidR="006E22DA" w:rsidRPr="00410A50" w:rsidRDefault="006E22DA" w:rsidP="006E22DA">
      <w:pPr>
        <w:pStyle w:val="af8"/>
        <w:numPr>
          <w:ilvl w:val="0"/>
          <w:numId w:val="14"/>
        </w:numPr>
      </w:pPr>
      <w:r w:rsidRPr="00410A50">
        <w:t xml:space="preserve">Пунктуальность </w:t>
      </w:r>
    </w:p>
    <w:p w14:paraId="4543F72E" w14:textId="7D08DBC1" w:rsidR="006E22DA" w:rsidRPr="00410A50" w:rsidRDefault="00410A50" w:rsidP="00410A50">
      <w:pPr>
        <w:pStyle w:val="3"/>
      </w:pPr>
      <w:r w:rsidRPr="00410A50">
        <w:t>Увлечения;</w:t>
      </w:r>
    </w:p>
    <w:p w14:paraId="7D6A95FC" w14:textId="6CA1BAD9" w:rsidR="00410A50" w:rsidRPr="00410A50" w:rsidRDefault="00410A50" w:rsidP="00410A50">
      <w:pPr>
        <w:pStyle w:val="af8"/>
        <w:numPr>
          <w:ilvl w:val="0"/>
          <w:numId w:val="15"/>
        </w:numPr>
      </w:pPr>
      <w:r w:rsidRPr="00410A50">
        <w:t>Творческая деятельность (танцы,</w:t>
      </w:r>
      <w:r>
        <w:t xml:space="preserve"> </w:t>
      </w:r>
      <w:r w:rsidRPr="00410A50">
        <w:t>пение)</w:t>
      </w:r>
    </w:p>
    <w:p w14:paraId="0BD4BCB4" w14:textId="7EA4B0E3" w:rsidR="006E22DA" w:rsidRPr="00C94C85" w:rsidRDefault="00410A50" w:rsidP="006E22DA">
      <w:pPr>
        <w:pStyle w:val="af8"/>
        <w:numPr>
          <w:ilvl w:val="0"/>
          <w:numId w:val="15"/>
        </w:numPr>
      </w:pPr>
      <w:r w:rsidRPr="00410A50">
        <w:t>Спорт (шахматы,</w:t>
      </w:r>
      <w:r>
        <w:t xml:space="preserve"> </w:t>
      </w:r>
      <w:r w:rsidRPr="00410A50">
        <w:t>баскетбол, футбол</w:t>
      </w:r>
      <w:bookmarkStart w:id="0" w:name="_GoBack"/>
      <w:bookmarkEnd w:id="0"/>
    </w:p>
    <w:sectPr w:rsidR="006E22DA" w:rsidRPr="00C94C85" w:rsidSect="006534AC">
      <w:type w:val="continuous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7624B" w14:textId="77777777" w:rsidR="00183F0E" w:rsidRDefault="00183F0E">
      <w:pPr>
        <w:spacing w:after="0" w:line="240" w:lineRule="auto"/>
      </w:pPr>
      <w:r>
        <w:separator/>
      </w:r>
    </w:p>
  </w:endnote>
  <w:endnote w:type="continuationSeparator" w:id="0">
    <w:p w14:paraId="3E8FD97B" w14:textId="77777777" w:rsidR="00183F0E" w:rsidRDefault="00183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571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EAEB60" w14:textId="77777777" w:rsidR="00556512" w:rsidRDefault="00472BDB">
        <w:pPr>
          <w:pStyle w:val="a9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4C8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A83286" w14:textId="77777777" w:rsidR="00183F0E" w:rsidRDefault="00183F0E">
      <w:pPr>
        <w:spacing w:after="0" w:line="240" w:lineRule="auto"/>
      </w:pPr>
      <w:r>
        <w:separator/>
      </w:r>
    </w:p>
  </w:footnote>
  <w:footnote w:type="continuationSeparator" w:id="0">
    <w:p w14:paraId="516420F8" w14:textId="77777777" w:rsidR="00183F0E" w:rsidRDefault="00183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955E39" w14:textId="77777777" w:rsidR="00556512" w:rsidRDefault="00472BDB">
    <w:pPr>
      <w:pStyle w:val="a7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F27C4D9" wp14:editId="03B75FF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A90C143" id="Group 4" o:spid="_x0000_s1026" alt="Заголовок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652FD" w14:textId="77777777" w:rsidR="00556512" w:rsidRDefault="00472BDB">
    <w:pPr>
      <w:pStyle w:val="a7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CE899B6" wp14:editId="725DA9F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Группа 5" title="Фон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Прямоугольник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Прямоугольник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C1F4B7A" id="Группа 5" o:spid="_x0000_s1026" alt="Заголовок: Фон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">
              <v:rect id="Прямоугольник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Прямоугольник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E873B7"/>
    <w:multiLevelType w:val="hybridMultilevel"/>
    <w:tmpl w:val="1E6EB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B27E9B"/>
    <w:multiLevelType w:val="hybridMultilevel"/>
    <w:tmpl w:val="AF586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D316CD"/>
    <w:multiLevelType w:val="hybridMultilevel"/>
    <w:tmpl w:val="1CC86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6333AB"/>
    <w:multiLevelType w:val="hybridMultilevel"/>
    <w:tmpl w:val="C8B66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AB47DD"/>
    <w:multiLevelType w:val="hybridMultilevel"/>
    <w:tmpl w:val="4768BD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0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449"/>
    <w:rsid w:val="00035272"/>
    <w:rsid w:val="00047B86"/>
    <w:rsid w:val="001807F0"/>
    <w:rsid w:val="00183F0E"/>
    <w:rsid w:val="00194795"/>
    <w:rsid w:val="001D536C"/>
    <w:rsid w:val="001F4D7B"/>
    <w:rsid w:val="00281654"/>
    <w:rsid w:val="00310449"/>
    <w:rsid w:val="003B357D"/>
    <w:rsid w:val="00410A50"/>
    <w:rsid w:val="00435F43"/>
    <w:rsid w:val="0045220D"/>
    <w:rsid w:val="00472BDB"/>
    <w:rsid w:val="004D20AC"/>
    <w:rsid w:val="0053739F"/>
    <w:rsid w:val="00556512"/>
    <w:rsid w:val="006534AC"/>
    <w:rsid w:val="00677822"/>
    <w:rsid w:val="006E22DA"/>
    <w:rsid w:val="00867D79"/>
    <w:rsid w:val="0090256D"/>
    <w:rsid w:val="00A4167E"/>
    <w:rsid w:val="00AD0628"/>
    <w:rsid w:val="00B2437C"/>
    <w:rsid w:val="00C26C8A"/>
    <w:rsid w:val="00C56DA6"/>
    <w:rsid w:val="00C94C85"/>
    <w:rsid w:val="00EF6547"/>
    <w:rsid w:val="00F55848"/>
    <w:rsid w:val="00F56311"/>
    <w:rsid w:val="00F8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5CB4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ru-RU" w:eastAsia="ja-JP" w:bidi="ru-RU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72BDB"/>
  </w:style>
  <w:style w:type="paragraph" w:styleId="1">
    <w:name w:val="heading 1"/>
    <w:basedOn w:val="a"/>
    <w:next w:val="a"/>
    <w:link w:val="10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a4">
    <w:name w:val="Название Знак"/>
    <w:basedOn w:val="a0"/>
    <w:link w:val="a3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a5">
    <w:name w:val="Subtitle"/>
    <w:basedOn w:val="a"/>
    <w:next w:val="a"/>
    <w:link w:val="a6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hAnsiTheme="majorHAnsi"/>
      <w:b/>
      <w:spacing w:val="21"/>
      <w:sz w:val="26"/>
    </w:rPr>
  </w:style>
  <w:style w:type="paragraph" w:styleId="a7">
    <w:name w:val="header"/>
    <w:basedOn w:val="a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</w:style>
  <w:style w:type="paragraph" w:styleId="a9">
    <w:name w:val="footer"/>
    <w:basedOn w:val="a"/>
    <w:link w:val="aa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aa">
    <w:name w:val="Нижний колонтитул Знак"/>
    <w:basedOn w:val="a0"/>
    <w:link w:val="a9"/>
    <w:uiPriority w:val="99"/>
    <w:rPr>
      <w:b/>
      <w:spacing w:val="21"/>
      <w:sz w:val="26"/>
    </w:rPr>
  </w:style>
  <w:style w:type="character" w:styleId="ab">
    <w:name w:val="Placeholder Text"/>
    <w:basedOn w:val="a0"/>
    <w:uiPriority w:val="99"/>
    <w:semiHidden/>
    <w:rPr>
      <w:color w:val="808080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b/>
      <w:spacing w:val="21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c">
    <w:name w:val="Emphasis"/>
    <w:basedOn w:val="a0"/>
    <w:uiPriority w:val="20"/>
    <w:semiHidden/>
    <w:unhideWhenUsed/>
    <w:qFormat/>
    <w:rPr>
      <w:b/>
      <w:iCs/>
    </w:rPr>
  </w:style>
  <w:style w:type="character" w:customStyle="1" w:styleId="a6">
    <w:name w:val="Подзаголовок Знак"/>
    <w:basedOn w:val="a0"/>
    <w:link w:val="a5"/>
    <w:uiPriority w:val="11"/>
    <w:semiHidden/>
    <w:rPr>
      <w:rFonts w:eastAsiaTheme="minorEastAsia"/>
      <w:i/>
      <w:spacing w:val="21"/>
      <w:sz w:val="36"/>
    </w:rPr>
  </w:style>
  <w:style w:type="character" w:styleId="ad">
    <w:name w:val="Strong"/>
    <w:basedOn w:val="a0"/>
    <w:uiPriority w:val="22"/>
    <w:semiHidden/>
    <w:unhideWhenUsed/>
    <w:qFormat/>
    <w:rPr>
      <w:b/>
      <w:bCs/>
      <w:caps/>
      <w:smallCaps w:val="0"/>
    </w:rPr>
  </w:style>
  <w:style w:type="paragraph" w:styleId="21">
    <w:name w:val="Quote"/>
    <w:basedOn w:val="a"/>
    <w:next w:val="a"/>
    <w:link w:val="22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22">
    <w:name w:val="Цитата 2 Знак"/>
    <w:basedOn w:val="a0"/>
    <w:link w:val="21"/>
    <w:uiPriority w:val="29"/>
    <w:semiHidden/>
    <w:rPr>
      <w:i/>
      <w:iCs/>
      <w:sz w:val="32"/>
    </w:rPr>
  </w:style>
  <w:style w:type="paragraph" w:styleId="ae">
    <w:name w:val="Intense Quote"/>
    <w:basedOn w:val="a"/>
    <w:next w:val="a"/>
    <w:link w:val="af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af">
    <w:name w:val="Выделенная цитата Знак"/>
    <w:basedOn w:val="a0"/>
    <w:link w:val="ae"/>
    <w:uiPriority w:val="30"/>
    <w:semiHidden/>
    <w:rPr>
      <w:b/>
      <w:i/>
      <w:iCs/>
      <w:sz w:val="32"/>
    </w:rPr>
  </w:style>
  <w:style w:type="character" w:styleId="af0">
    <w:name w:val="Subtle Reference"/>
    <w:basedOn w:val="a0"/>
    <w:uiPriority w:val="31"/>
    <w:semiHidden/>
    <w:unhideWhenUsed/>
    <w:qFormat/>
    <w:rPr>
      <w:caps/>
      <w:smallCaps w:val="0"/>
      <w:color w:val="4B3A2E" w:themeColor="tex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af2">
    <w:name w:val="Book Title"/>
    <w:basedOn w:val="a0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3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f4">
    <w:name w:val="Контактные данные"/>
    <w:basedOn w:val="a"/>
    <w:uiPriority w:val="2"/>
    <w:qFormat/>
    <w:pPr>
      <w:spacing w:after="920"/>
      <w:contextualSpacing/>
    </w:p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4B3A2E" w:themeColor="text2"/>
    </w:rPr>
  </w:style>
  <w:style w:type="character" w:styleId="af6">
    <w:name w:val="Intense Emphasis"/>
    <w:basedOn w:val="a0"/>
    <w:uiPriority w:val="21"/>
    <w:semiHidden/>
    <w:unhideWhenUsed/>
    <w:rPr>
      <w:b/>
      <w:i/>
      <w:iCs/>
      <w:color w:val="4B3A2E" w:themeColor="text2"/>
    </w:rPr>
  </w:style>
  <w:style w:type="paragraph" w:styleId="af7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8">
    <w:name w:val="List Paragraph"/>
    <w:basedOn w:val="a"/>
    <w:uiPriority w:val="34"/>
    <w:unhideWhenUsed/>
    <w:qFormat/>
    <w:pPr>
      <w:ind w:left="216" w:hanging="216"/>
      <w:contextualSpacing/>
    </w:pPr>
  </w:style>
  <w:style w:type="paragraph" w:customStyle="1" w:styleId="af9">
    <w:name w:val="Имя"/>
    <w:basedOn w:val="a"/>
    <w:link w:val="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Char">
    <w:name w:val="Имя Char"/>
    <w:basedOn w:val="a0"/>
    <w:link w:val="af9"/>
    <w:uiPriority w:val="1"/>
    <w:rPr>
      <w:b/>
      <w:caps/>
      <w:spacing w:val="21"/>
      <w:sz w:val="3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afa">
    <w:name w:val="Hyperlink"/>
    <w:basedOn w:val="a0"/>
    <w:uiPriority w:val="99"/>
    <w:unhideWhenUsed/>
    <w:rsid w:val="00310449"/>
    <w:rPr>
      <w:color w:val="3D859C" w:themeColor="hyperlink"/>
      <w:u w:val="single"/>
    </w:rPr>
  </w:style>
  <w:style w:type="character" w:styleId="afb">
    <w:name w:val="FollowedHyperlink"/>
    <w:basedOn w:val="a0"/>
    <w:uiPriority w:val="99"/>
    <w:semiHidden/>
    <w:unhideWhenUsed/>
    <w:rsid w:val="00310449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|nshgaydarbekova@edu.hse.ru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zhamilia/Library/Containers/com.microsoft.Word/Data/Library/Caches/1049/TM10002079/&#1055;&#1088;&#1086;&#1089;&#1090;&#1086;&#1077;%20&#1088;&#1077;&#1079;&#1102;&#1084;&#107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8F9B7CB76972D4B9296D4A3533F43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74E3A9-738E-544E-9734-34DA6F1868BD}"/>
      </w:docPartPr>
      <w:docPartBody>
        <w:p w:rsidR="00CA388F" w:rsidRDefault="00A07FF7">
          <w:pPr>
            <w:pStyle w:val="C8F9B7CB76972D4B9296D4A3533F4378"/>
          </w:pPr>
          <w:r>
            <w:t>Образование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FF7"/>
    <w:rsid w:val="005707C4"/>
    <w:rsid w:val="0096529B"/>
    <w:rsid w:val="00A07FF7"/>
    <w:rsid w:val="00CA388F"/>
    <w:rsid w:val="00F8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D7656F529549A4DBFC7D332C61A6E91">
    <w:name w:val="6D7656F529549A4DBFC7D332C61A6E91"/>
  </w:style>
  <w:style w:type="paragraph" w:customStyle="1" w:styleId="E9F7D6CC4B943F4E94A679C3265D03E2">
    <w:name w:val="E9F7D6CC4B943F4E94A679C3265D03E2"/>
  </w:style>
  <w:style w:type="paragraph" w:customStyle="1" w:styleId="F7EBE99791E0B544BD42842BEC40058C">
    <w:name w:val="F7EBE99791E0B544BD42842BEC40058C"/>
  </w:style>
  <w:style w:type="paragraph" w:customStyle="1" w:styleId="D577B0E29461BE46A89CD6D38132CB5E">
    <w:name w:val="D577B0E29461BE46A89CD6D38132CB5E"/>
  </w:style>
  <w:style w:type="paragraph" w:customStyle="1" w:styleId="C8F9B7CB76972D4B9296D4A3533F4378">
    <w:name w:val="C8F9B7CB76972D4B9296D4A3533F4378"/>
  </w:style>
  <w:style w:type="paragraph" w:customStyle="1" w:styleId="D7BB63A04DD9194E98F4A881C7627A74">
    <w:name w:val="D7BB63A04DD9194E98F4A881C7627A74"/>
  </w:style>
  <w:style w:type="paragraph" w:customStyle="1" w:styleId="AF0A4370CBE70E42999CF597190A4013">
    <w:name w:val="AF0A4370CBE70E42999CF597190A4013"/>
  </w:style>
  <w:style w:type="paragraph" w:customStyle="1" w:styleId="954869A60F330C4693EC3AA11706FCF5">
    <w:name w:val="954869A60F330C4693EC3AA11706FCF5"/>
  </w:style>
  <w:style w:type="paragraph" w:customStyle="1" w:styleId="449F19A78FA13548BB02E04EFC03174F">
    <w:name w:val="449F19A78FA13548BB02E04EFC03174F"/>
  </w:style>
  <w:style w:type="paragraph" w:customStyle="1" w:styleId="59F1578196B1464191BCFE61CB4C8B5D">
    <w:name w:val="59F1578196B1464191BCFE61CB4C8B5D"/>
  </w:style>
  <w:style w:type="paragraph" w:customStyle="1" w:styleId="064D744FE5640645AE0C24B6A0126BD3">
    <w:name w:val="064D744FE5640645AE0C24B6A0126BD3"/>
  </w:style>
  <w:style w:type="paragraph" w:customStyle="1" w:styleId="D4B62A4DF7007E40BEDC3C53088F2EC0">
    <w:name w:val="D4B62A4DF7007E40BEDC3C53088F2EC0"/>
  </w:style>
  <w:style w:type="paragraph" w:customStyle="1" w:styleId="6A899ABC5922B6468716ABE0552DDED0">
    <w:name w:val="6A899ABC5922B6468716ABE0552DDED0"/>
  </w:style>
  <w:style w:type="paragraph" w:customStyle="1" w:styleId="AD6BD74DD7AD274893053000ADB4E249">
    <w:name w:val="AD6BD74DD7AD274893053000ADB4E2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Простое резюме.dotx</Template>
  <TotalTime>7</TotalTime>
  <Pages>1</Pages>
  <Words>84</Words>
  <Characters>672</Characters>
  <Application>Microsoft Macintosh Word</Application>
  <DocSecurity>0</DocSecurity>
  <Lines>56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Гайдарбекова Надия Шамильевна</dc:creator>
  <cp:keywords/>
  <dc:description/>
  <cp:lastModifiedBy>Гайдарбекова Надия Шамильевна</cp:lastModifiedBy>
  <cp:revision>4</cp:revision>
  <cp:lastPrinted>2018-02-02T16:25:00Z</cp:lastPrinted>
  <dcterms:created xsi:type="dcterms:W3CDTF">2018-02-02T16:06:00Z</dcterms:created>
  <dcterms:modified xsi:type="dcterms:W3CDTF">2018-02-02T16:28:00Z</dcterms:modified>
  <cp:category/>
</cp:coreProperties>
</file>